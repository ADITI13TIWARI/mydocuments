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7E47E" w14:textId="0B63FDBB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19459F6" wp14:editId="2D2B4BB7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968105"/>
                <wp:effectExtent l="0" t="0" r="3810" b="4445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9681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7196" w14:textId="69231D25" w:rsidR="00D70063" w:rsidRDefault="006468E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220C2E" wp14:editId="0096B1E6">
                                  <wp:extent cx="1258824" cy="1618488"/>
                                  <wp:effectExtent l="0" t="0" r="0" b="1270"/>
                                  <wp:docPr id="1" name="Picture 1" descr="A person with dark hair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erson with dark hair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brightnessContrast bright="20000" contrast="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8824" cy="1618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2CE43282EAE04FA0AD3E5455A69E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1BD35CD" w14:textId="7B6A20C7" w:rsidR="00187B92" w:rsidRPr="00486E5D" w:rsidRDefault="003D7AB0" w:rsidP="00486E5D">
                                <w:pPr>
                                  <w:pStyle w:val="Title"/>
                                </w:pPr>
                                <w:r>
                                  <w:t>Aditi TIwari</w:t>
                                </w:r>
                              </w:p>
                            </w:sdtContent>
                          </w:sdt>
                          <w:p w14:paraId="42C5B6B0" w14:textId="67795994" w:rsidR="00D70063" w:rsidRDefault="00D20196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63B42945B03C4B4AA919AC1BE579D8B6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3C055B">
                                  <w:t xml:space="preserve">computer science </w:t>
                                </w:r>
                                <w:r w:rsidR="003C055B">
                                  <w:br/>
                                  <w:t>engineer</w:t>
                                </w:r>
                                <w:r w:rsidR="003C055B">
                                  <w:br/>
                                  <w:t>frontend web developer</w:t>
                                </w:r>
                              </w:sdtContent>
                            </w:sdt>
                          </w:p>
                          <w:p w14:paraId="35FE6723" w14:textId="77777777" w:rsidR="00D70063" w:rsidRDefault="00D20196" w:rsidP="00D7006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19026EDFDDA94919B90F3996FFA45759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>
                                  <w:t>Objective</w:t>
                                </w:r>
                              </w:sdtContent>
                            </w:sdt>
                          </w:p>
                          <w:p w14:paraId="7BC78473" w14:textId="0BC4A12E" w:rsidR="00D70063" w:rsidRDefault="003C055B" w:rsidP="00D70063">
                            <w:r>
                              <w:t xml:space="preserve">Front End Developer with 1.5 years of experience building and maintaining responsive webpages. Proficient in HTML, CSS,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 and ReactJS</w:t>
                            </w:r>
                          </w:p>
                          <w:p w14:paraId="30312EB5" w14:textId="1FDFACC8" w:rsidR="00D70063" w:rsidRDefault="003C055B" w:rsidP="00D70063">
                            <w:pPr>
                              <w:pStyle w:val="Heading2"/>
                            </w:pPr>
                            <w:r>
                              <w:t>technical skills</w:t>
                            </w:r>
                          </w:p>
                          <w:p w14:paraId="69D9A434" w14:textId="72A8F92C" w:rsidR="00D70063" w:rsidRDefault="003C055B" w:rsidP="003C05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ReactJS,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</w:p>
                          <w:p w14:paraId="576C052B" w14:textId="1F35452F" w:rsidR="003C055B" w:rsidRDefault="003C055B" w:rsidP="003C05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HTML-5, CSS</w:t>
                            </w:r>
                          </w:p>
                          <w:p w14:paraId="59ABE7FA" w14:textId="08C66E75" w:rsidR="003C055B" w:rsidRDefault="003C055B" w:rsidP="003C05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Java, C++</w:t>
                            </w:r>
                          </w:p>
                          <w:p w14:paraId="3F882791" w14:textId="2FDE845D" w:rsidR="003C055B" w:rsidRDefault="003C055B" w:rsidP="003C05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NodeJs</w:t>
                            </w:r>
                            <w:proofErr w:type="spellEnd"/>
                          </w:p>
                          <w:p w14:paraId="5D7D3F8C" w14:textId="0645F112" w:rsidR="00D70063" w:rsidRDefault="003C055B" w:rsidP="00D70063">
                            <w:pPr>
                              <w:pStyle w:val="Heading2"/>
                            </w:pPr>
                            <w:r>
                              <w:t>personal information</w:t>
                            </w:r>
                          </w:p>
                          <w:p w14:paraId="28FBC3D7" w14:textId="6027B158" w:rsidR="00D70063" w:rsidRPr="006028C2" w:rsidRDefault="003C055B" w:rsidP="00D70063">
                            <w:pPr>
                              <w:pStyle w:val="ContactInfo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6028C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ADDRESS</w:t>
                            </w:r>
                          </w:p>
                          <w:p w14:paraId="5D94CABF" w14:textId="59EC6DDF" w:rsidR="00D70063" w:rsidRDefault="003C055B" w:rsidP="00D70063">
                            <w:pPr>
                              <w:pStyle w:val="ContactInfo"/>
                            </w:pPr>
                            <w:r>
                              <w:t xml:space="preserve">167-b, </w:t>
                            </w:r>
                            <w:r w:rsidR="00CB66CD">
                              <w:t>S</w:t>
                            </w:r>
                            <w:r>
                              <w:t>treet no-</w:t>
                            </w:r>
                            <w:proofErr w:type="gramStart"/>
                            <w:r>
                              <w:t>5,</w:t>
                            </w:r>
                            <w:r w:rsidR="00CB66CD">
                              <w:t>S</w:t>
                            </w:r>
                            <w:r>
                              <w:t>arpanch</w:t>
                            </w:r>
                            <w:proofErr w:type="gramEnd"/>
                            <w:r>
                              <w:t xml:space="preserve"> ka bara, </w:t>
                            </w:r>
                            <w:proofErr w:type="spellStart"/>
                            <w:r w:rsidR="00CB66CD">
                              <w:t>M</w:t>
                            </w:r>
                            <w:r>
                              <w:t>andawali</w:t>
                            </w:r>
                            <w:proofErr w:type="spellEnd"/>
                            <w:r>
                              <w:t>, Delhi-</w:t>
                            </w:r>
                            <w:r w:rsidR="00CB66CD">
                              <w:t>92</w:t>
                            </w:r>
                          </w:p>
                          <w:p w14:paraId="5E3FE51E" w14:textId="02BEE1AF" w:rsidR="00CB66CD" w:rsidRPr="006028C2" w:rsidRDefault="00CB66CD" w:rsidP="00D70063">
                            <w:pPr>
                              <w:pStyle w:val="ContactInfo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6028C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PHONE</w:t>
                            </w:r>
                          </w:p>
                          <w:p w14:paraId="3032F1B5" w14:textId="66D60321" w:rsidR="00D70063" w:rsidRDefault="00CB66CD" w:rsidP="00D70063">
                            <w:pPr>
                              <w:pStyle w:val="ContactInfo"/>
                            </w:pPr>
                            <w:r>
                              <w:t>7449102023</w:t>
                            </w:r>
                          </w:p>
                          <w:p w14:paraId="3B42F543" w14:textId="5BBC14F2" w:rsidR="00CB66CD" w:rsidRPr="006028C2" w:rsidRDefault="00CB66CD" w:rsidP="00D70063">
                            <w:pPr>
                              <w:pStyle w:val="ContactInfo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6028C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EMAIL</w:t>
                            </w:r>
                          </w:p>
                          <w:p w14:paraId="597C5FF4" w14:textId="13BBDDBB" w:rsidR="00CB66CD" w:rsidRDefault="00D20196" w:rsidP="00D70063">
                            <w:pPr>
                              <w:pStyle w:val="ContactInfo"/>
                            </w:pPr>
                            <w:hyperlink r:id="rId13" w:history="1">
                              <w:r w:rsidR="00CB66CD" w:rsidRPr="00F24514">
                                <w:rPr>
                                  <w:rStyle w:val="Hyperlink"/>
                                </w:rPr>
                                <w:t>Adititiwarimfp13@gmail.com</w:t>
                              </w:r>
                            </w:hyperlink>
                          </w:p>
                          <w:p w14:paraId="3A2B233A" w14:textId="3DFD2134" w:rsidR="00CB66CD" w:rsidRDefault="00CB66CD" w:rsidP="00D70063">
                            <w:pPr>
                              <w:pStyle w:val="ContactInfo"/>
                            </w:pPr>
                            <w:r>
                              <w:t>DOB</w:t>
                            </w:r>
                          </w:p>
                          <w:p w14:paraId="32EF997D" w14:textId="0EB46436" w:rsidR="00CB66CD" w:rsidRDefault="00CB66CD" w:rsidP="00D70063">
                            <w:pPr>
                              <w:pStyle w:val="ContactInfo"/>
                            </w:pPr>
                            <w:r>
                              <w:t>13-09-1997</w:t>
                            </w:r>
                          </w:p>
                          <w:p w14:paraId="61DFE64B" w14:textId="77777777" w:rsidR="007C6937" w:rsidRDefault="007C6937" w:rsidP="00D70063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459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706.15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" filled="f" stroked="f">
                <v:textbox inset="0,0,0,0">
                  <w:txbxContent>
                    <w:p w14:paraId="0BA77196" w14:textId="69231D25" w:rsidR="00D70063" w:rsidRDefault="006468E3" w:rsidP="00D70063">
                      <w:pPr>
                        <w:pStyle w:val="Pho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220C2E" wp14:editId="0096B1E6">
                            <wp:extent cx="1258824" cy="1618488"/>
                            <wp:effectExtent l="0" t="0" r="0" b="1270"/>
                            <wp:docPr id="1" name="Picture 1" descr="A person with dark hair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erson with dark hair&#10;&#10;Description automatically generated with low confidenc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brightnessContrast bright="20000" contrast="2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8824" cy="16184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2CE43282EAE04FA0AD3E5455A69E59E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31BD35CD" w14:textId="7B6A20C7" w:rsidR="00187B92" w:rsidRPr="00486E5D" w:rsidRDefault="003D7AB0" w:rsidP="00486E5D">
                          <w:pPr>
                            <w:pStyle w:val="Title"/>
                          </w:pPr>
                          <w:r>
                            <w:t>Aditi TIwari</w:t>
                          </w:r>
                        </w:p>
                      </w:sdtContent>
                    </w:sdt>
                    <w:p w14:paraId="42C5B6B0" w14:textId="67795994" w:rsidR="00D70063" w:rsidRDefault="00D20196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63B42945B03C4B4AA919AC1BE579D8B6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3C055B">
                            <w:t xml:space="preserve">computer science </w:t>
                          </w:r>
                          <w:r w:rsidR="003C055B">
                            <w:br/>
                            <w:t>engineer</w:t>
                          </w:r>
                          <w:r w:rsidR="003C055B">
                            <w:br/>
                            <w:t>frontend web developer</w:t>
                          </w:r>
                        </w:sdtContent>
                      </w:sdt>
                    </w:p>
                    <w:p w14:paraId="35FE6723" w14:textId="77777777" w:rsidR="00D70063" w:rsidRDefault="00D20196" w:rsidP="00D7006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19026EDFDDA94919B90F3996FFA45759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>
                            <w:t>Objective</w:t>
                          </w:r>
                        </w:sdtContent>
                      </w:sdt>
                    </w:p>
                    <w:p w14:paraId="7BC78473" w14:textId="0BC4A12E" w:rsidR="00D70063" w:rsidRDefault="003C055B" w:rsidP="00D70063">
                      <w:r>
                        <w:t xml:space="preserve">Front End Developer with 1.5 years of experience building and maintaining responsive webpages. Proficient in HTML, CSS,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 and ReactJS</w:t>
                      </w:r>
                    </w:p>
                    <w:p w14:paraId="30312EB5" w14:textId="1FDFACC8" w:rsidR="00D70063" w:rsidRDefault="003C055B" w:rsidP="00D70063">
                      <w:pPr>
                        <w:pStyle w:val="Heading2"/>
                      </w:pPr>
                      <w:r>
                        <w:t>technical skills</w:t>
                      </w:r>
                    </w:p>
                    <w:p w14:paraId="69D9A434" w14:textId="72A8F92C" w:rsidR="00D70063" w:rsidRDefault="003C055B" w:rsidP="003C055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ReactJS, </w:t>
                      </w:r>
                      <w:proofErr w:type="spellStart"/>
                      <w:r>
                        <w:t>Javascript</w:t>
                      </w:r>
                      <w:proofErr w:type="spellEnd"/>
                    </w:p>
                    <w:p w14:paraId="576C052B" w14:textId="1F35452F" w:rsidR="003C055B" w:rsidRDefault="003C055B" w:rsidP="003C055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HTML-5, CSS</w:t>
                      </w:r>
                    </w:p>
                    <w:p w14:paraId="59ABE7FA" w14:textId="08C66E75" w:rsidR="003C055B" w:rsidRDefault="003C055B" w:rsidP="003C055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Java, C++</w:t>
                      </w:r>
                    </w:p>
                    <w:p w14:paraId="3F882791" w14:textId="2FDE845D" w:rsidR="003C055B" w:rsidRDefault="003C055B" w:rsidP="003C055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NodeJs</w:t>
                      </w:r>
                      <w:proofErr w:type="spellEnd"/>
                    </w:p>
                    <w:p w14:paraId="5D7D3F8C" w14:textId="0645F112" w:rsidR="00D70063" w:rsidRDefault="003C055B" w:rsidP="00D70063">
                      <w:pPr>
                        <w:pStyle w:val="Heading2"/>
                      </w:pPr>
                      <w:r>
                        <w:t>personal information</w:t>
                      </w:r>
                    </w:p>
                    <w:p w14:paraId="28FBC3D7" w14:textId="6027B158" w:rsidR="00D70063" w:rsidRPr="006028C2" w:rsidRDefault="003C055B" w:rsidP="00D70063">
                      <w:pPr>
                        <w:pStyle w:val="ContactInfo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 w:rsidRPr="006028C2">
                        <w:rPr>
                          <w:b/>
                          <w:bCs/>
                          <w:color w:val="595959" w:themeColor="text1" w:themeTint="A6"/>
                        </w:rPr>
                        <w:t>ADDRESS</w:t>
                      </w:r>
                    </w:p>
                    <w:p w14:paraId="5D94CABF" w14:textId="59EC6DDF" w:rsidR="00D70063" w:rsidRDefault="003C055B" w:rsidP="00D70063">
                      <w:pPr>
                        <w:pStyle w:val="ContactInfo"/>
                      </w:pPr>
                      <w:r>
                        <w:t xml:space="preserve">167-b, </w:t>
                      </w:r>
                      <w:r w:rsidR="00CB66CD">
                        <w:t>S</w:t>
                      </w:r>
                      <w:r>
                        <w:t>treet no-</w:t>
                      </w:r>
                      <w:proofErr w:type="gramStart"/>
                      <w:r>
                        <w:t>5,</w:t>
                      </w:r>
                      <w:r w:rsidR="00CB66CD">
                        <w:t>S</w:t>
                      </w:r>
                      <w:r>
                        <w:t>arpanch</w:t>
                      </w:r>
                      <w:proofErr w:type="gramEnd"/>
                      <w:r>
                        <w:t xml:space="preserve"> ka bara, </w:t>
                      </w:r>
                      <w:proofErr w:type="spellStart"/>
                      <w:r w:rsidR="00CB66CD">
                        <w:t>M</w:t>
                      </w:r>
                      <w:r>
                        <w:t>andawali</w:t>
                      </w:r>
                      <w:proofErr w:type="spellEnd"/>
                      <w:r>
                        <w:t>, Delhi-</w:t>
                      </w:r>
                      <w:r w:rsidR="00CB66CD">
                        <w:t>92</w:t>
                      </w:r>
                    </w:p>
                    <w:p w14:paraId="5E3FE51E" w14:textId="02BEE1AF" w:rsidR="00CB66CD" w:rsidRPr="006028C2" w:rsidRDefault="00CB66CD" w:rsidP="00D70063">
                      <w:pPr>
                        <w:pStyle w:val="ContactInfo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 w:rsidRPr="006028C2">
                        <w:rPr>
                          <w:b/>
                          <w:bCs/>
                          <w:color w:val="595959" w:themeColor="text1" w:themeTint="A6"/>
                        </w:rPr>
                        <w:t>PHONE</w:t>
                      </w:r>
                    </w:p>
                    <w:p w14:paraId="3032F1B5" w14:textId="66D60321" w:rsidR="00D70063" w:rsidRDefault="00CB66CD" w:rsidP="00D70063">
                      <w:pPr>
                        <w:pStyle w:val="ContactInfo"/>
                      </w:pPr>
                      <w:r>
                        <w:t>7449102023</w:t>
                      </w:r>
                    </w:p>
                    <w:p w14:paraId="3B42F543" w14:textId="5BBC14F2" w:rsidR="00CB66CD" w:rsidRPr="006028C2" w:rsidRDefault="00CB66CD" w:rsidP="00D70063">
                      <w:pPr>
                        <w:pStyle w:val="ContactInfo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 w:rsidRPr="006028C2">
                        <w:rPr>
                          <w:b/>
                          <w:bCs/>
                          <w:color w:val="595959" w:themeColor="text1" w:themeTint="A6"/>
                        </w:rPr>
                        <w:t>EMAIL</w:t>
                      </w:r>
                    </w:p>
                    <w:p w14:paraId="597C5FF4" w14:textId="13BBDDBB" w:rsidR="00CB66CD" w:rsidRDefault="00D20196" w:rsidP="00D70063">
                      <w:pPr>
                        <w:pStyle w:val="ContactInfo"/>
                      </w:pPr>
                      <w:hyperlink r:id="rId14" w:history="1">
                        <w:r w:rsidR="00CB66CD" w:rsidRPr="00F24514">
                          <w:rPr>
                            <w:rStyle w:val="Hyperlink"/>
                          </w:rPr>
                          <w:t>Adititiwarimfp13@gmail.com</w:t>
                        </w:r>
                      </w:hyperlink>
                    </w:p>
                    <w:p w14:paraId="3A2B233A" w14:textId="3DFD2134" w:rsidR="00CB66CD" w:rsidRDefault="00CB66CD" w:rsidP="00D70063">
                      <w:pPr>
                        <w:pStyle w:val="ContactInfo"/>
                      </w:pPr>
                      <w:r>
                        <w:t>DOB</w:t>
                      </w:r>
                    </w:p>
                    <w:p w14:paraId="32EF997D" w14:textId="0EB46436" w:rsidR="00CB66CD" w:rsidRDefault="00CB66CD" w:rsidP="00D70063">
                      <w:pPr>
                        <w:pStyle w:val="ContactInfo"/>
                      </w:pPr>
                      <w:r>
                        <w:t>13-09-1997</w:t>
                      </w:r>
                    </w:p>
                    <w:p w14:paraId="61DFE64B" w14:textId="77777777" w:rsidR="007C6937" w:rsidRDefault="007C6937" w:rsidP="00D70063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CB66CD">
        <w:t>experience | current work |role</w:t>
      </w:r>
    </w:p>
    <w:p w14:paraId="6E55B42D" w14:textId="6F141F55" w:rsidR="00D70063" w:rsidRDefault="00CB66CD" w:rsidP="00D70063">
      <w:pPr>
        <w:pStyle w:val="Heading4"/>
      </w:pPr>
      <w:r>
        <w:t>cognizant technology &amp; Solutions</w:t>
      </w:r>
    </w:p>
    <w:p w14:paraId="68EE0CAB" w14:textId="49D0C76D" w:rsidR="00D70063" w:rsidRPr="00CB66CD" w:rsidRDefault="00CB66CD" w:rsidP="00D70063">
      <w:pPr>
        <w:pStyle w:val="Heading5"/>
        <w:rPr>
          <w:b/>
          <w:bCs/>
        </w:rPr>
      </w:pPr>
      <w:r w:rsidRPr="00CB66CD">
        <w:rPr>
          <w:b/>
          <w:bCs/>
        </w:rPr>
        <w:t>August 2020 – till date</w:t>
      </w:r>
    </w:p>
    <w:p w14:paraId="5C8E55FB" w14:textId="1609AD80" w:rsidR="00CB66CD" w:rsidRPr="00CB66CD" w:rsidRDefault="00CB66CD" w:rsidP="00CB66CD">
      <w:pPr>
        <w:spacing w:after="0"/>
        <w:rPr>
          <w:b/>
          <w:bCs/>
          <w:lang w:eastAsia="ja-JP"/>
        </w:rPr>
      </w:pPr>
      <w:r w:rsidRPr="00CB66CD">
        <w:rPr>
          <w:b/>
          <w:bCs/>
          <w:lang w:eastAsia="ja-JP"/>
        </w:rPr>
        <w:t xml:space="preserve">EXPERIENCE: 1.5 years </w:t>
      </w:r>
    </w:p>
    <w:p w14:paraId="0E019DDA" w14:textId="47979104" w:rsidR="00CB66CD" w:rsidRPr="00CB66CD" w:rsidRDefault="00CB66CD" w:rsidP="00CB66CD">
      <w:pPr>
        <w:spacing w:after="0"/>
        <w:rPr>
          <w:b/>
          <w:bCs/>
          <w:lang w:eastAsia="ja-JP"/>
        </w:rPr>
      </w:pPr>
      <w:r w:rsidRPr="00CB66CD">
        <w:rPr>
          <w:b/>
          <w:bCs/>
          <w:lang w:eastAsia="ja-JP"/>
        </w:rPr>
        <w:t>ROLE</w:t>
      </w:r>
    </w:p>
    <w:p w14:paraId="1CA32743" w14:textId="1A535C25" w:rsidR="00CB66CD" w:rsidRDefault="00CB66CD" w:rsidP="00CB66CD">
      <w:pPr>
        <w:pStyle w:val="ListParagraph"/>
        <w:numPr>
          <w:ilvl w:val="0"/>
          <w:numId w:val="2"/>
        </w:numPr>
        <w:spacing w:after="0"/>
        <w:rPr>
          <w:lang w:eastAsia="ja-JP"/>
        </w:rPr>
      </w:pPr>
      <w:r>
        <w:rPr>
          <w:lang w:eastAsia="ja-JP"/>
        </w:rPr>
        <w:t>Actively worked as Frontend Web Developer</w:t>
      </w:r>
    </w:p>
    <w:p w14:paraId="0B02C6F2" w14:textId="193E5CCE" w:rsidR="00CB66CD" w:rsidRPr="00CB66CD" w:rsidRDefault="00CB66CD" w:rsidP="00CB66CD">
      <w:pPr>
        <w:pStyle w:val="ListParagraph"/>
        <w:numPr>
          <w:ilvl w:val="0"/>
          <w:numId w:val="2"/>
        </w:numPr>
        <w:spacing w:after="0"/>
        <w:rPr>
          <w:lang w:eastAsia="ja-JP"/>
        </w:rPr>
      </w:pPr>
      <w:r>
        <w:rPr>
          <w:lang w:eastAsia="ja-JP"/>
        </w:rPr>
        <w:t>Delivering modules according to the business requirements/</w:t>
      </w:r>
      <w:proofErr w:type="spellStart"/>
      <w:r>
        <w:rPr>
          <w:lang w:eastAsia="ja-JP"/>
        </w:rPr>
        <w:t>clients</w:t>
      </w:r>
      <w:proofErr w:type="spellEnd"/>
      <w:r>
        <w:rPr>
          <w:lang w:eastAsia="ja-JP"/>
        </w:rPr>
        <w:t xml:space="preserve"> needs.</w:t>
      </w:r>
    </w:p>
    <w:p w14:paraId="5E9BE744" w14:textId="6865ECD0" w:rsidR="00D70063" w:rsidRDefault="00D70063" w:rsidP="00CB66CD">
      <w:pPr>
        <w:pStyle w:val="Heading4"/>
      </w:pPr>
    </w:p>
    <w:p w14:paraId="1E04043B" w14:textId="563F0B70" w:rsidR="00D70063" w:rsidRDefault="00CB66CD" w:rsidP="00D70063">
      <w:pPr>
        <w:pStyle w:val="Heading3"/>
      </w:pPr>
      <w:r>
        <w:t>PRojects</w:t>
      </w:r>
    </w:p>
    <w:p w14:paraId="1B230DD3" w14:textId="246EBE54" w:rsidR="00D70063" w:rsidRDefault="00CB66CD" w:rsidP="00D70063">
      <w:pPr>
        <w:pStyle w:val="Heading4"/>
      </w:pPr>
      <w:r>
        <w:t xml:space="preserve">cognizant client project             </w:t>
      </w:r>
      <w:r w:rsidR="007C6937">
        <w:t xml:space="preserve">| </w:t>
      </w:r>
      <w:r w:rsidR="007C6937">
        <w:rPr>
          <w:sz w:val="20"/>
          <w:szCs w:val="20"/>
        </w:rPr>
        <w:t>mar 2021 –</w:t>
      </w:r>
      <w:r w:rsidR="007C6937" w:rsidRPr="007C6937">
        <w:rPr>
          <w:sz w:val="20"/>
          <w:szCs w:val="20"/>
        </w:rPr>
        <w:t xml:space="preserve"> </w:t>
      </w:r>
      <w:r w:rsidR="007C6937">
        <w:rPr>
          <w:sz w:val="20"/>
          <w:szCs w:val="20"/>
        </w:rPr>
        <w:t>till date</w:t>
      </w:r>
      <w:r w:rsidR="007C6937" w:rsidRPr="007C6937">
        <w:rPr>
          <w:sz w:val="20"/>
          <w:szCs w:val="20"/>
        </w:rPr>
        <w:t xml:space="preserve">   </w:t>
      </w:r>
      <w:r>
        <w:t xml:space="preserve">    </w:t>
      </w:r>
    </w:p>
    <w:p w14:paraId="2AD60895" w14:textId="38BCE64B" w:rsidR="00D70063" w:rsidRDefault="001A2B93" w:rsidP="001A2B93">
      <w:pPr>
        <w:pStyle w:val="ListParagraph"/>
        <w:numPr>
          <w:ilvl w:val="0"/>
          <w:numId w:val="6"/>
        </w:numPr>
      </w:pPr>
      <w:r>
        <w:t>Working in front-end UI development. This project requires integrating a third-party customer service portal to the Client’s website.</w:t>
      </w:r>
    </w:p>
    <w:p w14:paraId="41DBA65C" w14:textId="24E6044C" w:rsidR="001A2B93" w:rsidRDefault="001A2B93" w:rsidP="001A2B93">
      <w:pPr>
        <w:pStyle w:val="ListParagraph"/>
        <w:numPr>
          <w:ilvl w:val="0"/>
          <w:numId w:val="6"/>
        </w:numPr>
      </w:pPr>
      <w:r>
        <w:t xml:space="preserve">The task is to build the UI and implement the functionalities. Working on </w:t>
      </w:r>
      <w:proofErr w:type="gramStart"/>
      <w:r>
        <w:t>ReactJS ,</w:t>
      </w:r>
      <w:proofErr w:type="gramEnd"/>
      <w:r>
        <w:t xml:space="preserve"> HTML and CSS.</w:t>
      </w:r>
    </w:p>
    <w:p w14:paraId="6BC1F0A2" w14:textId="018D4A79" w:rsidR="001A2B93" w:rsidRDefault="001A2B93" w:rsidP="001A2B93">
      <w:pPr>
        <w:pStyle w:val="Heading4"/>
      </w:pPr>
      <w:r>
        <w:t xml:space="preserve">cognizant client project             </w:t>
      </w:r>
      <w:r w:rsidR="007C6937">
        <w:t xml:space="preserve"> | </w:t>
      </w:r>
      <w:r w:rsidR="007C6937" w:rsidRPr="007C6937">
        <w:rPr>
          <w:sz w:val="20"/>
          <w:szCs w:val="20"/>
        </w:rPr>
        <w:t>Aug 2020</w:t>
      </w:r>
      <w:r w:rsidR="007C6937">
        <w:rPr>
          <w:sz w:val="20"/>
          <w:szCs w:val="20"/>
        </w:rPr>
        <w:t xml:space="preserve"> </w:t>
      </w:r>
      <w:r w:rsidR="007C6937" w:rsidRPr="007C6937">
        <w:rPr>
          <w:sz w:val="20"/>
          <w:szCs w:val="20"/>
        </w:rPr>
        <w:t xml:space="preserve">- </w:t>
      </w:r>
      <w:r w:rsidR="007C6937">
        <w:rPr>
          <w:sz w:val="20"/>
          <w:szCs w:val="20"/>
        </w:rPr>
        <w:t>MAR</w:t>
      </w:r>
      <w:r w:rsidR="007C6937" w:rsidRPr="007C6937">
        <w:rPr>
          <w:sz w:val="20"/>
          <w:szCs w:val="20"/>
        </w:rPr>
        <w:t xml:space="preserve"> 2021</w:t>
      </w:r>
      <w:r w:rsidRPr="007C6937">
        <w:rPr>
          <w:sz w:val="20"/>
          <w:szCs w:val="20"/>
        </w:rPr>
        <w:t xml:space="preserve">    </w:t>
      </w:r>
    </w:p>
    <w:p w14:paraId="273FA191" w14:textId="26F446B8" w:rsidR="001A2B93" w:rsidRDefault="001A2B93" w:rsidP="001A2B93">
      <w:pPr>
        <w:pStyle w:val="ListParagraph"/>
        <w:numPr>
          <w:ilvl w:val="0"/>
          <w:numId w:val="7"/>
        </w:numPr>
      </w:pPr>
      <w:r>
        <w:t>Actively worked in client-side development. This project was and inventory management website built on ReactJS.</w:t>
      </w:r>
    </w:p>
    <w:p w14:paraId="0449BC91" w14:textId="52255AAA" w:rsidR="001A2B93" w:rsidRDefault="001A2B93" w:rsidP="001A2B93">
      <w:pPr>
        <w:pStyle w:val="ListParagraph"/>
        <w:numPr>
          <w:ilvl w:val="0"/>
          <w:numId w:val="7"/>
        </w:numPr>
      </w:pPr>
      <w:r>
        <w:t>The role was to build</w:t>
      </w:r>
      <w:r w:rsidR="007C6937">
        <w:t xml:space="preserve"> the UI and implement the functionalities according to the business requirements.</w:t>
      </w:r>
    </w:p>
    <w:p w14:paraId="7014070E" w14:textId="50512B7D" w:rsidR="00D70063" w:rsidRDefault="00CB66CD" w:rsidP="00D70063">
      <w:pPr>
        <w:pStyle w:val="Heading3"/>
      </w:pPr>
      <w:r>
        <w:t>internship / training</w:t>
      </w:r>
    </w:p>
    <w:p w14:paraId="4B5F9680" w14:textId="78156CCB" w:rsidR="00D70063" w:rsidRPr="007C6937" w:rsidRDefault="00CB66CD" w:rsidP="00CB66C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C6937">
        <w:rPr>
          <w:sz w:val="22"/>
          <w:szCs w:val="22"/>
        </w:rPr>
        <w:t>WEBSITE DEVELOPMENT| COGNIZANT |</w:t>
      </w:r>
      <w:r w:rsidR="006028C2" w:rsidRPr="007C6937">
        <w:rPr>
          <w:sz w:val="22"/>
          <w:szCs w:val="22"/>
        </w:rPr>
        <w:t xml:space="preserve"> FEB – JUNE 2020</w:t>
      </w:r>
    </w:p>
    <w:p w14:paraId="77D005A0" w14:textId="4462A5AD" w:rsidR="00D70063" w:rsidRDefault="003C055B" w:rsidP="00D70063">
      <w:pPr>
        <w:pStyle w:val="Heading3"/>
      </w:pPr>
      <w:r>
        <w:t>Education</w:t>
      </w:r>
    </w:p>
    <w:p w14:paraId="0274B96C" w14:textId="0AFCDC6C" w:rsidR="00D70063" w:rsidRPr="007C6937" w:rsidRDefault="006028C2" w:rsidP="00D70063">
      <w:pPr>
        <w:pStyle w:val="Heading4"/>
        <w:rPr>
          <w:sz w:val="24"/>
        </w:rPr>
      </w:pPr>
      <w:r w:rsidRPr="007C6937">
        <w:rPr>
          <w:sz w:val="24"/>
        </w:rPr>
        <w:t>SRM UNIVERSITY, Chennai                           |2016-2020</w:t>
      </w:r>
    </w:p>
    <w:p w14:paraId="52FA2618" w14:textId="6AAC716B" w:rsidR="00581FC8" w:rsidRPr="007C6937" w:rsidRDefault="006028C2" w:rsidP="006028C2">
      <w:pPr>
        <w:pStyle w:val="Heading5"/>
        <w:numPr>
          <w:ilvl w:val="0"/>
          <w:numId w:val="3"/>
        </w:numPr>
        <w:rPr>
          <w:caps w:val="0"/>
          <w:sz w:val="24"/>
        </w:rPr>
      </w:pPr>
      <w:proofErr w:type="spellStart"/>
      <w:proofErr w:type="gramStart"/>
      <w:r w:rsidRPr="007C6937">
        <w:rPr>
          <w:caps w:val="0"/>
          <w:sz w:val="24"/>
        </w:rPr>
        <w:t>B.Tech</w:t>
      </w:r>
      <w:proofErr w:type="spellEnd"/>
      <w:proofErr w:type="gramEnd"/>
      <w:r w:rsidRPr="007C6937">
        <w:rPr>
          <w:caps w:val="0"/>
          <w:sz w:val="24"/>
        </w:rPr>
        <w:t xml:space="preserve"> – Computer Science &amp; Engineering</w:t>
      </w:r>
    </w:p>
    <w:p w14:paraId="74881732" w14:textId="74ED31BB" w:rsidR="006028C2" w:rsidRPr="007C6937" w:rsidRDefault="006028C2" w:rsidP="006028C2">
      <w:pPr>
        <w:pStyle w:val="ListParagraph"/>
        <w:numPr>
          <w:ilvl w:val="0"/>
          <w:numId w:val="3"/>
        </w:numPr>
        <w:rPr>
          <w:lang w:eastAsia="ja-JP"/>
        </w:rPr>
      </w:pPr>
      <w:r w:rsidRPr="007C6937">
        <w:rPr>
          <w:lang w:eastAsia="ja-JP"/>
        </w:rPr>
        <w:t>Percentage: 91.88</w:t>
      </w:r>
    </w:p>
    <w:p w14:paraId="796E5B38" w14:textId="08094688" w:rsidR="006028C2" w:rsidRPr="007C6937" w:rsidRDefault="006028C2" w:rsidP="006028C2">
      <w:pPr>
        <w:pStyle w:val="Heading4"/>
        <w:rPr>
          <w:sz w:val="24"/>
        </w:rPr>
      </w:pPr>
      <w:r w:rsidRPr="007C6937">
        <w:rPr>
          <w:sz w:val="24"/>
        </w:rPr>
        <w:t>AVB PUblic school, delhi                           |2015</w:t>
      </w:r>
    </w:p>
    <w:p w14:paraId="1BD33ACC" w14:textId="53502DDB" w:rsidR="006028C2" w:rsidRPr="007C6937" w:rsidRDefault="006028C2" w:rsidP="006028C2">
      <w:pPr>
        <w:pStyle w:val="ListParagraph"/>
        <w:numPr>
          <w:ilvl w:val="0"/>
          <w:numId w:val="4"/>
        </w:numPr>
        <w:rPr>
          <w:lang w:eastAsia="ja-JP"/>
        </w:rPr>
      </w:pPr>
      <w:r w:rsidRPr="007C6937">
        <w:rPr>
          <w:lang w:eastAsia="ja-JP"/>
        </w:rPr>
        <w:t xml:space="preserve">Class         </w:t>
      </w:r>
      <w:proofErr w:type="gramStart"/>
      <w:r w:rsidRPr="007C6937">
        <w:rPr>
          <w:lang w:eastAsia="ja-JP"/>
        </w:rPr>
        <w:t xml:space="preserve">  :</w:t>
      </w:r>
      <w:proofErr w:type="gramEnd"/>
      <w:r w:rsidRPr="007C6937">
        <w:rPr>
          <w:lang w:eastAsia="ja-JP"/>
        </w:rPr>
        <w:t xml:space="preserve"> XII         </w:t>
      </w:r>
    </w:p>
    <w:p w14:paraId="1EC284AB" w14:textId="4A99BE75" w:rsidR="006028C2" w:rsidRPr="007C6937" w:rsidRDefault="006028C2" w:rsidP="006028C2">
      <w:pPr>
        <w:pStyle w:val="ListParagraph"/>
        <w:numPr>
          <w:ilvl w:val="0"/>
          <w:numId w:val="4"/>
        </w:numPr>
        <w:rPr>
          <w:lang w:eastAsia="ja-JP"/>
        </w:rPr>
      </w:pPr>
      <w:r w:rsidRPr="007C6937">
        <w:rPr>
          <w:lang w:eastAsia="ja-JP"/>
        </w:rPr>
        <w:t>Percentage: 80</w:t>
      </w:r>
    </w:p>
    <w:p w14:paraId="173CC464" w14:textId="541928FE" w:rsidR="006028C2" w:rsidRPr="007C6937" w:rsidRDefault="006028C2" w:rsidP="006028C2">
      <w:pPr>
        <w:pStyle w:val="Heading4"/>
        <w:rPr>
          <w:sz w:val="24"/>
        </w:rPr>
      </w:pPr>
      <w:r w:rsidRPr="007C6937">
        <w:rPr>
          <w:sz w:val="24"/>
        </w:rPr>
        <w:t>AVB PUblic school, delhi                           |2013</w:t>
      </w:r>
    </w:p>
    <w:p w14:paraId="204A97C4" w14:textId="0E1D9092" w:rsidR="006028C2" w:rsidRPr="007C6937" w:rsidRDefault="006028C2" w:rsidP="006028C2">
      <w:pPr>
        <w:pStyle w:val="ListParagraph"/>
        <w:numPr>
          <w:ilvl w:val="0"/>
          <w:numId w:val="4"/>
        </w:numPr>
        <w:rPr>
          <w:lang w:eastAsia="ja-JP"/>
        </w:rPr>
      </w:pPr>
      <w:proofErr w:type="gramStart"/>
      <w:r w:rsidRPr="007C6937">
        <w:rPr>
          <w:lang w:eastAsia="ja-JP"/>
        </w:rPr>
        <w:t>Class  :</w:t>
      </w:r>
      <w:proofErr w:type="gramEnd"/>
      <w:r w:rsidRPr="007C6937">
        <w:rPr>
          <w:lang w:eastAsia="ja-JP"/>
        </w:rPr>
        <w:t xml:space="preserve"> X        </w:t>
      </w:r>
    </w:p>
    <w:p w14:paraId="68ACF1CC" w14:textId="55326BC4" w:rsidR="006028C2" w:rsidRPr="007C6937" w:rsidRDefault="006028C2" w:rsidP="006028C2">
      <w:pPr>
        <w:pStyle w:val="ListParagraph"/>
        <w:numPr>
          <w:ilvl w:val="0"/>
          <w:numId w:val="4"/>
        </w:numPr>
        <w:rPr>
          <w:lang w:eastAsia="ja-JP"/>
        </w:rPr>
      </w:pPr>
      <w:proofErr w:type="gramStart"/>
      <w:r w:rsidRPr="007C6937">
        <w:rPr>
          <w:lang w:eastAsia="ja-JP"/>
        </w:rPr>
        <w:t>CGPA :</w:t>
      </w:r>
      <w:proofErr w:type="gramEnd"/>
      <w:r w:rsidRPr="007C6937">
        <w:rPr>
          <w:lang w:eastAsia="ja-JP"/>
        </w:rPr>
        <w:t xml:space="preserve"> 9.4</w:t>
      </w:r>
    </w:p>
    <w:p w14:paraId="3AFF8A0C" w14:textId="7271A10B" w:rsidR="006028C2" w:rsidRPr="006028C2" w:rsidRDefault="006028C2" w:rsidP="006028C2">
      <w:pPr>
        <w:pStyle w:val="ListParagraph"/>
        <w:rPr>
          <w:lang w:eastAsia="ja-JP"/>
        </w:rPr>
      </w:pPr>
    </w:p>
    <w:sectPr w:rsidR="006028C2" w:rsidRPr="006028C2" w:rsidSect="00FD7C04">
      <w:headerReference w:type="default" r:id="rId15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6D83B" w14:textId="77777777" w:rsidR="00D20196" w:rsidRDefault="00D20196" w:rsidP="00187B92">
      <w:pPr>
        <w:spacing w:after="0" w:line="240" w:lineRule="auto"/>
      </w:pPr>
      <w:r>
        <w:separator/>
      </w:r>
    </w:p>
  </w:endnote>
  <w:endnote w:type="continuationSeparator" w:id="0">
    <w:p w14:paraId="4C02C30C" w14:textId="77777777" w:rsidR="00D20196" w:rsidRDefault="00D20196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3440A" w14:textId="77777777" w:rsidR="00D20196" w:rsidRDefault="00D20196" w:rsidP="00187B92">
      <w:pPr>
        <w:spacing w:after="0" w:line="240" w:lineRule="auto"/>
      </w:pPr>
      <w:r>
        <w:separator/>
      </w:r>
    </w:p>
  </w:footnote>
  <w:footnote w:type="continuationSeparator" w:id="0">
    <w:p w14:paraId="5D9891F1" w14:textId="77777777" w:rsidR="00D20196" w:rsidRDefault="00D20196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B1609B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587B44" wp14:editId="2F7DE42D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5D21B418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6ADA7C416C6F451C8C46322E7BE6ABC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68B1E9A1" w14:textId="72CD9AE7" w:rsidR="002C0739" w:rsidRPr="00187B92" w:rsidRDefault="003D7AB0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Aditi TIwari</w:t>
                                        </w:r>
                                      </w:p>
                                    </w:sdtContent>
                                  </w:sdt>
                                  <w:p w14:paraId="0C5CBF40" w14:textId="67B802E6" w:rsidR="002C0739" w:rsidRPr="00970D57" w:rsidRDefault="00D20196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DE0E5E1C0CB74B29B8FF365690C5DCE6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3C055B">
                                          <w:t xml:space="preserve">computer science </w:t>
                                        </w:r>
                                        <w:r w:rsidR="003C055B">
                                          <w:br/>
                                          <w:t>engineer</w:t>
                                        </w:r>
                                        <w:r w:rsidR="003C055B">
                                          <w:br/>
                                          <w:t>frontend web developer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7106DF3F" w14:textId="77777777" w:rsidR="009F0771" w:rsidRDefault="00D20196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587B44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5D21B418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6ADA7C416C6F451C8C46322E7BE6ABC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68B1E9A1" w14:textId="72CD9AE7" w:rsidR="002C0739" w:rsidRPr="00187B92" w:rsidRDefault="003D7AB0" w:rsidP="00187B92">
                                  <w:pPr>
                                    <w:pStyle w:val="Title"/>
                                  </w:pPr>
                                  <w:r>
                                    <w:t>Aditi TIwari</w:t>
                                  </w:r>
                                </w:p>
                              </w:sdtContent>
                            </w:sdt>
                            <w:p w14:paraId="0C5CBF40" w14:textId="67B802E6" w:rsidR="002C0739" w:rsidRPr="00970D57" w:rsidRDefault="00D20196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DE0E5E1C0CB74B29B8FF365690C5DCE6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3C055B">
                                    <w:t xml:space="preserve">computer science </w:t>
                                  </w:r>
                                  <w:r w:rsidR="003C055B">
                                    <w:br/>
                                    <w:t>engineer</w:t>
                                  </w:r>
                                  <w:r w:rsidR="003C055B">
                                    <w:br/>
                                    <w:t>frontend web developer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7106DF3F" w14:textId="77777777" w:rsidR="009F0771" w:rsidRDefault="00D20196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95856"/>
    <w:multiLevelType w:val="hybridMultilevel"/>
    <w:tmpl w:val="48FC6778"/>
    <w:lvl w:ilvl="0" w:tplc="396E8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4848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0A79"/>
    <w:multiLevelType w:val="hybridMultilevel"/>
    <w:tmpl w:val="47DC348C"/>
    <w:lvl w:ilvl="0" w:tplc="396E8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4848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075A3"/>
    <w:multiLevelType w:val="hybridMultilevel"/>
    <w:tmpl w:val="7D3C06A0"/>
    <w:lvl w:ilvl="0" w:tplc="396E8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4848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55F49"/>
    <w:multiLevelType w:val="hybridMultilevel"/>
    <w:tmpl w:val="5642859A"/>
    <w:lvl w:ilvl="0" w:tplc="396E8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4848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57CFE"/>
    <w:multiLevelType w:val="hybridMultilevel"/>
    <w:tmpl w:val="C3702634"/>
    <w:lvl w:ilvl="0" w:tplc="396E8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4848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242D5"/>
    <w:multiLevelType w:val="hybridMultilevel"/>
    <w:tmpl w:val="410608E8"/>
    <w:lvl w:ilvl="0" w:tplc="396E8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4848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E1FFF"/>
    <w:multiLevelType w:val="hybridMultilevel"/>
    <w:tmpl w:val="20B8A960"/>
    <w:lvl w:ilvl="0" w:tplc="396E8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4848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5B"/>
    <w:rsid w:val="00157B6F"/>
    <w:rsid w:val="00187B92"/>
    <w:rsid w:val="001A2B93"/>
    <w:rsid w:val="00293B83"/>
    <w:rsid w:val="002C0739"/>
    <w:rsid w:val="0039505A"/>
    <w:rsid w:val="003C055B"/>
    <w:rsid w:val="003D7AB0"/>
    <w:rsid w:val="003F6A74"/>
    <w:rsid w:val="00486E5D"/>
    <w:rsid w:val="00581FC8"/>
    <w:rsid w:val="006028C2"/>
    <w:rsid w:val="006468E3"/>
    <w:rsid w:val="006A3CE7"/>
    <w:rsid w:val="006B6D95"/>
    <w:rsid w:val="007C6937"/>
    <w:rsid w:val="00842CF1"/>
    <w:rsid w:val="008C33FB"/>
    <w:rsid w:val="00CB66CD"/>
    <w:rsid w:val="00D20196"/>
    <w:rsid w:val="00D70063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B6D2F"/>
  <w15:chartTrackingRefBased/>
  <w15:docId w15:val="{ED6772AE-EA04-4D37-91B3-7DBFBE4C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3C05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dititiwarimfp13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dititiwarimfp13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56832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E43282EAE04FA0AD3E5455A69E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95D3A-F677-422E-961D-364A0D4B7E2D}"/>
      </w:docPartPr>
      <w:docPartBody>
        <w:p w:rsidR="00F76594" w:rsidRDefault="00595275">
          <w:pPr>
            <w:pStyle w:val="2CE43282EAE04FA0AD3E5455A69E59E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63B42945B03C4B4AA919AC1BE579D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D3DFE-0A95-4CF7-8F3B-25058D985307}"/>
      </w:docPartPr>
      <w:docPartBody>
        <w:p w:rsidR="00F76594" w:rsidRDefault="00595275">
          <w:pPr>
            <w:pStyle w:val="63B42945B03C4B4AA919AC1BE579D8B6"/>
          </w:pPr>
          <w:r>
            <w:t>Position Title</w:t>
          </w:r>
        </w:p>
      </w:docPartBody>
    </w:docPart>
    <w:docPart>
      <w:docPartPr>
        <w:name w:val="19026EDFDDA94919B90F3996FFA45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40A9-9291-4B7A-AE21-9F56D16B31A7}"/>
      </w:docPartPr>
      <w:docPartBody>
        <w:p w:rsidR="00F76594" w:rsidRDefault="00595275">
          <w:pPr>
            <w:pStyle w:val="19026EDFDDA94919B90F3996FFA45759"/>
          </w:pPr>
          <w:r>
            <w:t>Objective</w:t>
          </w:r>
        </w:p>
      </w:docPartBody>
    </w:docPart>
    <w:docPart>
      <w:docPartPr>
        <w:name w:val="6ADA7C416C6F451C8C46322E7BE6A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92CC8-98E7-406A-81C2-D88556D40941}"/>
      </w:docPartPr>
      <w:docPartBody>
        <w:p w:rsidR="00F76594" w:rsidRDefault="00595275">
          <w:pPr>
            <w:pStyle w:val="6ADA7C416C6F451C8C46322E7BE6ABC0"/>
          </w:pPr>
          <w:r>
            <w:t>Your Name</w:t>
          </w:r>
        </w:p>
      </w:docPartBody>
    </w:docPart>
    <w:docPart>
      <w:docPartPr>
        <w:name w:val="DE0E5E1C0CB74B29B8FF365690C5D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47F4-1B46-4397-87AC-5950079BA376}"/>
      </w:docPartPr>
      <w:docPartBody>
        <w:p w:rsidR="00F76594" w:rsidRDefault="00595275">
          <w:pPr>
            <w:pStyle w:val="DE0E5E1C0CB74B29B8FF365690C5DCE6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94"/>
    <w:rsid w:val="00011C5E"/>
    <w:rsid w:val="00595275"/>
    <w:rsid w:val="00F7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CE43282EAE04FA0AD3E5455A69E59EC">
    <w:name w:val="2CE43282EAE04FA0AD3E5455A69E59EC"/>
  </w:style>
  <w:style w:type="paragraph" w:customStyle="1" w:styleId="63B42945B03C4B4AA919AC1BE579D8B6">
    <w:name w:val="63B42945B03C4B4AA919AC1BE579D8B6"/>
  </w:style>
  <w:style w:type="paragraph" w:customStyle="1" w:styleId="19026EDFDDA94919B90F3996FFA45759">
    <w:name w:val="19026EDFDDA94919B90F3996FFA45759"/>
  </w:style>
  <w:style w:type="paragraph" w:customStyle="1" w:styleId="6ADA7C416C6F451C8C46322E7BE6ABC0">
    <w:name w:val="6ADA7C416C6F451C8C46322E7BE6ABC0"/>
  </w:style>
  <w:style w:type="paragraph" w:customStyle="1" w:styleId="DE0E5E1C0CB74B29B8FF365690C5DCE6">
    <w:name w:val="DE0E5E1C0CB74B29B8FF365690C5D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computer science 
engineer
frontend web developer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538D4B5EC3C149AC77303DEBC58D68" ma:contentTypeVersion="9" ma:contentTypeDescription="Create a new document." ma:contentTypeScope="" ma:versionID="5df0ca2f0a694f2ca6de6bc4b9d9f62f">
  <xsd:schema xmlns:xsd="http://www.w3.org/2001/XMLSchema" xmlns:xs="http://www.w3.org/2001/XMLSchema" xmlns:p="http://schemas.microsoft.com/office/2006/metadata/properties" xmlns:ns3="c71d66fb-6156-4a16-a01e-1fe7f84a1e76" xmlns:ns4="8d3bfc8c-4b87-443d-8130-29c9b8720164" targetNamespace="http://schemas.microsoft.com/office/2006/metadata/properties" ma:root="true" ma:fieldsID="df1379a52bb1d23fdeaeeb35ec45065f" ns3:_="" ns4:_="">
    <xsd:import namespace="c71d66fb-6156-4a16-a01e-1fe7f84a1e76"/>
    <xsd:import namespace="8d3bfc8c-4b87-443d-8130-29c9b87201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d66fb-6156-4a16-a01e-1fe7f84a1e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bfc8c-4b87-443d-8130-29c9b87201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589033-8497-4118-9C78-456FE36AB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1d66fb-6156-4a16-a01e-1fe7f84a1e76"/>
    <ds:schemaRef ds:uri="8d3bfc8c-4b87-443d-8130-29c9b87201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D59B35-22E1-473B-8167-294021937F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A6FD00-B353-45B4-A4A4-81EC25C9B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TIwari</dc:creator>
  <cp:keywords/>
  <dc:description/>
  <cp:lastModifiedBy>Tiwari, Aditi (Cognizant)</cp:lastModifiedBy>
  <cp:revision>4</cp:revision>
  <dcterms:created xsi:type="dcterms:W3CDTF">2022-01-12T19:17:00Z</dcterms:created>
  <dcterms:modified xsi:type="dcterms:W3CDTF">2022-01-12T19:25:00Z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0x010100CB538D4B5EC3C149AC77303DEBC58D68</vt:lpwstr>
  </property>
</Properties>
</file>